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D0545" w:rsidRDefault="00376680">
              <w:pPr>
                <w:pStyle w:val="Publishwithline"/>
              </w:pPr>
              <w:r>
                <w:t xml:space="preserve">Spring </w:t>
              </w:r>
            </w:p>
          </w:sdtContent>
        </w:sdt>
        <w:p w:rsidR="00ED0545" w:rsidRDefault="00ED0545">
          <w:pPr>
            <w:pStyle w:val="underline"/>
          </w:pPr>
        </w:p>
        <w:p w:rsidR="00ED0545" w:rsidRDefault="00D17571">
          <w:pPr>
            <w:pStyle w:val="PadderBetweenControlandBody"/>
          </w:pPr>
        </w:p>
      </w:sdtContent>
    </w:sdt>
    <w:p w:rsidR="00ED0545" w:rsidRDefault="00376680">
      <w:r>
        <w:t>Spring is a collection of modules</w:t>
      </w:r>
      <w:r w:rsidR="00763525">
        <w:t>. Some of the modules are</w:t>
      </w:r>
    </w:p>
    <w:p w:rsidR="00763525" w:rsidRDefault="00763525">
      <w:r>
        <w:t>Spring core- for dependency injection</w:t>
      </w:r>
    </w:p>
    <w:p w:rsidR="00763525" w:rsidRDefault="00763525">
      <w:r>
        <w:t>Spring MVC –for web</w:t>
      </w:r>
    </w:p>
    <w:p w:rsidR="00763525" w:rsidRDefault="00763525">
      <w:pPr>
        <w:pBdr>
          <w:bottom w:val="single" w:sz="6" w:space="1" w:color="auto"/>
        </w:pBdr>
      </w:pPr>
      <w:r>
        <w:t xml:space="preserve">Spring rest – to make rest </w:t>
      </w:r>
      <w:proofErr w:type="spellStart"/>
      <w:proofErr w:type="gramStart"/>
      <w:r>
        <w:t>apis</w:t>
      </w:r>
      <w:proofErr w:type="spellEnd"/>
      <w:proofErr w:type="gramEnd"/>
    </w:p>
    <w:p w:rsidR="008E1A7E" w:rsidRDefault="008E1A7E">
      <w:pPr>
        <w:rPr>
          <w:sz w:val="36"/>
          <w:szCs w:val="36"/>
        </w:rPr>
      </w:pPr>
      <w:r w:rsidRPr="008E1A7E">
        <w:rPr>
          <w:sz w:val="36"/>
          <w:szCs w:val="36"/>
        </w:rPr>
        <w:t>Spring Core</w:t>
      </w:r>
      <w:r>
        <w:rPr>
          <w:sz w:val="36"/>
          <w:szCs w:val="36"/>
        </w:rPr>
        <w:t>-IOC</w:t>
      </w:r>
    </w:p>
    <w:p w:rsidR="008E1A7E" w:rsidRDefault="008E1A7E">
      <w:pPr>
        <w:rPr>
          <w:szCs w:val="22"/>
        </w:rPr>
      </w:pPr>
      <w:r>
        <w:rPr>
          <w:szCs w:val="22"/>
        </w:rPr>
        <w:t>Used to solve dependency injection</w:t>
      </w:r>
    </w:p>
    <w:p w:rsidR="008E1A7E" w:rsidRDefault="008E1A7E">
      <w:pPr>
        <w:rPr>
          <w:szCs w:val="22"/>
        </w:rPr>
      </w:pPr>
      <w:proofErr w:type="spellStart"/>
      <w:proofErr w:type="gramStart"/>
      <w:r>
        <w:rPr>
          <w:szCs w:val="22"/>
        </w:rPr>
        <w:t>eg</w:t>
      </w:r>
      <w:proofErr w:type="spellEnd"/>
      <w:proofErr w:type="gramEnd"/>
      <w:r>
        <w:rPr>
          <w:szCs w:val="22"/>
        </w:rPr>
        <w:t xml:space="preserve">: if  we </w:t>
      </w:r>
      <w:r w:rsidR="00220892">
        <w:rPr>
          <w:szCs w:val="22"/>
        </w:rPr>
        <w:t xml:space="preserve">use </w:t>
      </w:r>
      <w:r>
        <w:rPr>
          <w:szCs w:val="22"/>
        </w:rPr>
        <w:t xml:space="preserve">more than one classes , it’s difficult to manage then . </w:t>
      </w: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instead of we creating objects, spring core creates and manages them</w:t>
      </w:r>
    </w:p>
    <w:p w:rsidR="008E1A7E" w:rsidRPr="008E1A7E" w:rsidRDefault="008E1A7E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71900" cy="163830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A7E" w:rsidRDefault="008E1A7E" w:rsidP="008E1A7E">
                            <w:proofErr w:type="gramStart"/>
                            <w:r>
                              <w:t>Laptop{</w:t>
                            </w:r>
                            <w:proofErr w:type="gramEnd"/>
                          </w:p>
                          <w:p w:rsidR="008E1A7E" w:rsidRDefault="008E1A7E" w:rsidP="008E1A7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size</w:t>
                            </w:r>
                          </w:p>
                          <w:p w:rsidR="008E1A7E" w:rsidRDefault="008E1A7E" w:rsidP="008E1A7E">
                            <w:proofErr w:type="spellStart"/>
                            <w:r>
                              <w:t>Harddrive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hd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8E1A7E" w:rsidRDefault="008E1A7E" w:rsidP="008E1A7E">
                            <w:r>
                              <w:t xml:space="preserve">CPU </w:t>
                            </w:r>
                            <w:proofErr w:type="spellStart"/>
                            <w:proofErr w:type="gramStart"/>
                            <w:r>
                              <w:t>cpu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:rsidR="008E1A7E" w:rsidRDefault="008E1A7E" w:rsidP="008E1A7E">
                            <w:r>
                              <w:t>}</w:t>
                            </w:r>
                          </w:p>
                          <w:p w:rsidR="008E1A7E" w:rsidRDefault="008E1A7E" w:rsidP="008E1A7E">
                            <w:proofErr w:type="spellStart"/>
                            <w:proofErr w:type="gramStart"/>
                            <w:r>
                              <w:t>jdsd</w:t>
                            </w:r>
                            <w:proofErr w:type="spellEnd"/>
                            <w:proofErr w:type="gramEnd"/>
                          </w:p>
                          <w:p w:rsidR="008E1A7E" w:rsidRDefault="008E1A7E" w:rsidP="008E1A7E"/>
                          <w:p w:rsidR="008E1A7E" w:rsidRDefault="008E1A7E" w:rsidP="008E1A7E"/>
                          <w:p w:rsidR="008E1A7E" w:rsidRDefault="008E1A7E" w:rsidP="008E1A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0;width:297pt;height:12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" fillcolor="#5b9bd5 [3204]" strokecolor="#1f4d78 [1604]" strokeweight="2pt">
                <v:stroke endcap="round"/>
                <v:textbox>
                  <w:txbxContent>
                    <w:p w:rsidR="008E1A7E" w:rsidRDefault="008E1A7E" w:rsidP="008E1A7E">
                      <w:proofErr w:type="gramStart"/>
                      <w:r>
                        <w:t>Laptop{</w:t>
                      </w:r>
                      <w:proofErr w:type="gramEnd"/>
                    </w:p>
                    <w:p w:rsidR="008E1A7E" w:rsidRDefault="008E1A7E" w:rsidP="008E1A7E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size</w:t>
                      </w:r>
                    </w:p>
                    <w:p w:rsidR="008E1A7E" w:rsidRDefault="008E1A7E" w:rsidP="008E1A7E">
                      <w:proofErr w:type="spellStart"/>
                      <w:r>
                        <w:t>Harddrive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hd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8E1A7E" w:rsidRDefault="008E1A7E" w:rsidP="008E1A7E">
                      <w:r>
                        <w:t xml:space="preserve">CPU </w:t>
                      </w:r>
                      <w:proofErr w:type="spellStart"/>
                      <w:proofErr w:type="gramStart"/>
                      <w:r>
                        <w:t>cpu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:rsidR="008E1A7E" w:rsidRDefault="008E1A7E" w:rsidP="008E1A7E">
                      <w:r>
                        <w:t>}</w:t>
                      </w:r>
                    </w:p>
                    <w:p w:rsidR="008E1A7E" w:rsidRDefault="008E1A7E" w:rsidP="008E1A7E">
                      <w:proofErr w:type="spellStart"/>
                      <w:proofErr w:type="gramStart"/>
                      <w:r>
                        <w:t>jdsd</w:t>
                      </w:r>
                      <w:proofErr w:type="spellEnd"/>
                      <w:proofErr w:type="gramEnd"/>
                    </w:p>
                    <w:p w:rsidR="008E1A7E" w:rsidRDefault="008E1A7E" w:rsidP="008E1A7E"/>
                    <w:p w:rsidR="008E1A7E" w:rsidRDefault="008E1A7E" w:rsidP="008E1A7E"/>
                    <w:p w:rsidR="008E1A7E" w:rsidRDefault="008E1A7E" w:rsidP="008E1A7E"/>
                  </w:txbxContent>
                </v:textbox>
                <w10:wrap type="square"/>
              </v:rect>
            </w:pict>
          </mc:Fallback>
        </mc:AlternateContent>
      </w:r>
    </w:p>
    <w:p w:rsidR="008E1A7E" w:rsidRDefault="008E1A7E">
      <w:proofErr w:type="gramStart"/>
      <w:r>
        <w:t>so</w:t>
      </w:r>
      <w:proofErr w:type="gramEnd"/>
      <w:r>
        <w:t xml:space="preserve"> instead of we creating </w:t>
      </w:r>
      <w:r w:rsidR="00294CD3">
        <w:t xml:space="preserve"> (using new class())</w:t>
      </w:r>
      <w:r>
        <w:t xml:space="preserve">and managing these objects  </w:t>
      </w:r>
      <w:r w:rsidR="00220892">
        <w:t xml:space="preserve">. </w:t>
      </w:r>
      <w:proofErr w:type="gramStart"/>
      <w:r w:rsidR="00220892">
        <w:t>spring</w:t>
      </w:r>
      <w:proofErr w:type="gramEnd"/>
      <w:r w:rsidR="00220892">
        <w:t xml:space="preserve"> core creates objects and manages it</w:t>
      </w:r>
    </w:p>
    <w:p w:rsidR="00294CD3" w:rsidRDefault="00294CD3"/>
    <w:p w:rsidR="00294CD3" w:rsidRDefault="00294CD3"/>
    <w:p w:rsidR="00294CD3" w:rsidRDefault="00294CD3"/>
    <w:p w:rsidR="0088538A" w:rsidRDefault="0088538A"/>
    <w:p w:rsidR="0088538A" w:rsidRDefault="0088538A">
      <w:pPr>
        <w:pBdr>
          <w:bottom w:val="single" w:sz="6" w:space="1" w:color="auto"/>
        </w:pBdr>
      </w:pPr>
    </w:p>
    <w:p w:rsidR="0088538A" w:rsidRDefault="0088538A"/>
    <w:p w:rsidR="0088538A" w:rsidRDefault="0088538A">
      <w:pPr>
        <w:rPr>
          <w:sz w:val="36"/>
          <w:szCs w:val="36"/>
        </w:rPr>
      </w:pPr>
      <w:r w:rsidRPr="0088538A">
        <w:rPr>
          <w:sz w:val="36"/>
          <w:szCs w:val="36"/>
        </w:rPr>
        <w:t>Hello world program describing spring core –</w:t>
      </w:r>
      <w:proofErr w:type="spellStart"/>
      <w:proofErr w:type="gramStart"/>
      <w:r w:rsidRPr="0088538A">
        <w:rPr>
          <w:sz w:val="36"/>
          <w:szCs w:val="36"/>
        </w:rPr>
        <w:t>ioc</w:t>
      </w:r>
      <w:proofErr w:type="spellEnd"/>
      <w:proofErr w:type="gramEnd"/>
      <w:r w:rsidRPr="0088538A">
        <w:rPr>
          <w:sz w:val="36"/>
          <w:szCs w:val="36"/>
        </w:rPr>
        <w:t xml:space="preserve"> using </w:t>
      </w:r>
      <w:r w:rsidRPr="0088538A">
        <w:rPr>
          <w:sz w:val="36"/>
          <w:szCs w:val="36"/>
        </w:rPr>
        <w:t>spring boot:</w:t>
      </w:r>
    </w:p>
    <w:p w:rsidR="0088538A" w:rsidRDefault="0088538A">
      <w:pPr>
        <w:rPr>
          <w:szCs w:val="22"/>
        </w:rPr>
      </w:pPr>
      <w:r>
        <w:rPr>
          <w:szCs w:val="22"/>
        </w:rPr>
        <w:t xml:space="preserve">There will be a lot of configuration in frame works like spring .but all projects have this common </w:t>
      </w:r>
      <w:proofErr w:type="spellStart"/>
      <w:r>
        <w:rPr>
          <w:szCs w:val="22"/>
        </w:rPr>
        <w:t>cofigaration</w:t>
      </w:r>
      <w:proofErr w:type="spellEnd"/>
      <w:r>
        <w:rPr>
          <w:szCs w:val="22"/>
        </w:rPr>
        <w:t xml:space="preserve">. So basic </w:t>
      </w:r>
      <w:proofErr w:type="spellStart"/>
      <w:r>
        <w:rPr>
          <w:szCs w:val="22"/>
        </w:rPr>
        <w:t>cofigaration</w:t>
      </w:r>
      <w:proofErr w:type="spellEnd"/>
      <w:r>
        <w:rPr>
          <w:szCs w:val="22"/>
        </w:rPr>
        <w:t xml:space="preserve"> is given by spring </w:t>
      </w:r>
      <w:proofErr w:type="gramStart"/>
      <w:r>
        <w:rPr>
          <w:szCs w:val="22"/>
        </w:rPr>
        <w:t>itself</w:t>
      </w:r>
      <w:r w:rsidR="000D0BBB">
        <w:rPr>
          <w:szCs w:val="22"/>
        </w:rPr>
        <w:t xml:space="preserve">  in</w:t>
      </w:r>
      <w:proofErr w:type="gramEnd"/>
      <w:r w:rsidR="000D0BBB">
        <w:rPr>
          <w:szCs w:val="22"/>
        </w:rPr>
        <w:t xml:space="preserve"> spring boot. </w:t>
      </w:r>
      <w:proofErr w:type="gramStart"/>
      <w:r w:rsidR="000D0BBB">
        <w:rPr>
          <w:szCs w:val="22"/>
        </w:rPr>
        <w:t>spring</w:t>
      </w:r>
      <w:proofErr w:type="gramEnd"/>
      <w:r w:rsidR="000D0BBB">
        <w:rPr>
          <w:szCs w:val="22"/>
        </w:rPr>
        <w:t xml:space="preserve"> boot concentrates more on convention over configurations </w:t>
      </w:r>
    </w:p>
    <w:p w:rsidR="00CA784D" w:rsidRDefault="00CA784D">
      <w:hyperlink r:id="rId5" w:history="1">
        <w:r>
          <w:rPr>
            <w:rStyle w:val="Hyperlink"/>
          </w:rPr>
          <w:t>https://github.com/navinreddy20/Spring_Course/tree/master/1%20firstproj</w:t>
        </w:r>
      </w:hyperlink>
    </w:p>
    <w:p w:rsidR="00391CF3" w:rsidRDefault="00391CF3">
      <w:proofErr w:type="gramStart"/>
      <w:r>
        <w:t>some</w:t>
      </w:r>
      <w:proofErr w:type="gramEnd"/>
      <w:r>
        <w:t xml:space="preserve"> of the annotations used are @component on bean class indicating object should be created by spring frame work </w:t>
      </w:r>
    </w:p>
    <w:p w:rsidR="00ED60D3" w:rsidRDefault="00F15369">
      <w:pPr>
        <w:rPr>
          <w:rFonts w:ascii="Consolas" w:hAnsi="Consolas" w:cs="Consolas"/>
          <w:color w:val="3F7F5F"/>
          <w:sz w:val="20"/>
          <w:shd w:val="clear" w:color="auto" w:fill="E8F2FE"/>
        </w:rPr>
      </w:pPr>
      <w:r>
        <w:t>@</w:t>
      </w:r>
      <w:proofErr w:type="spellStart"/>
      <w:r>
        <w:t>Autowired</w:t>
      </w:r>
      <w:proofErr w:type="spellEnd"/>
      <w:r>
        <w:t xml:space="preserve"> </w:t>
      </w:r>
      <w:proofErr w:type="gramStart"/>
      <w:r>
        <w:t>-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insted</w:t>
      </w:r>
      <w:proofErr w:type="spellEnd"/>
      <w:proofErr w:type="gram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of we creating object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manualy</w:t>
      </w:r>
      <w:proofErr w:type="spell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u w:val="single"/>
          <w:shd w:val="clear" w:color="auto" w:fill="E8F2FE"/>
        </w:rPr>
        <w:t>autowired</w:t>
      </w:r>
      <w:proofErr w:type="spellEnd"/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is used</w:t>
      </w:r>
      <w:r>
        <w:rPr>
          <w:rFonts w:ascii="Consolas" w:hAnsi="Consolas" w:cs="Consolas"/>
          <w:color w:val="3F7F5F"/>
          <w:sz w:val="20"/>
          <w:shd w:val="clear" w:color="auto" w:fill="E8F2FE"/>
        </w:rPr>
        <w:t xml:space="preserve"> for dependency </w:t>
      </w:r>
      <w:proofErr w:type="spellStart"/>
      <w:r>
        <w:rPr>
          <w:rFonts w:ascii="Consolas" w:hAnsi="Consolas" w:cs="Consolas"/>
          <w:color w:val="3F7F5F"/>
          <w:sz w:val="20"/>
          <w:shd w:val="clear" w:color="auto" w:fill="E8F2FE"/>
        </w:rPr>
        <w:t>injestion</w:t>
      </w:r>
      <w:proofErr w:type="spellEnd"/>
    </w:p>
    <w:p w:rsidR="00ED60D3" w:rsidRDefault="00655437">
      <w:pPr>
        <w:rPr>
          <w:sz w:val="28"/>
          <w:szCs w:val="28"/>
        </w:rPr>
      </w:pPr>
      <w:r w:rsidRPr="00655437">
        <w:rPr>
          <w:sz w:val="28"/>
          <w:szCs w:val="28"/>
        </w:rPr>
        <w:t>Steps to create simple spring boot project</w:t>
      </w:r>
      <w:r>
        <w:rPr>
          <w:sz w:val="28"/>
          <w:szCs w:val="28"/>
        </w:rPr>
        <w:t>:</w:t>
      </w:r>
    </w:p>
    <w:p w:rsidR="00655437" w:rsidRDefault="00655437">
      <w:pPr>
        <w:rPr>
          <w:sz w:val="28"/>
          <w:szCs w:val="28"/>
        </w:rPr>
      </w:pPr>
      <w:r>
        <w:rPr>
          <w:sz w:val="28"/>
          <w:szCs w:val="28"/>
        </w:rPr>
        <w:t>Step1 -Create spring starter project from spring.io</w:t>
      </w:r>
    </w:p>
    <w:p w:rsidR="00655437" w:rsidRDefault="00655437">
      <w:pPr>
        <w:rPr>
          <w:sz w:val="28"/>
          <w:szCs w:val="28"/>
        </w:rPr>
      </w:pPr>
      <w:r>
        <w:rPr>
          <w:sz w:val="28"/>
          <w:szCs w:val="28"/>
        </w:rPr>
        <w:t xml:space="preserve">Step2 </w:t>
      </w:r>
      <w:r w:rsidR="00C04DD5">
        <w:rPr>
          <w:sz w:val="28"/>
          <w:szCs w:val="28"/>
        </w:rPr>
        <w:t>–use @</w:t>
      </w:r>
      <w:proofErr w:type="spellStart"/>
      <w:r w:rsidR="00C04DD5">
        <w:rPr>
          <w:sz w:val="28"/>
          <w:szCs w:val="28"/>
        </w:rPr>
        <w:t>componet</w:t>
      </w:r>
      <w:proofErr w:type="spellEnd"/>
      <w:r w:rsidR="00C04DD5">
        <w:rPr>
          <w:sz w:val="28"/>
          <w:szCs w:val="28"/>
        </w:rPr>
        <w:t xml:space="preserve"> to bean classes   to indicate that spring </w:t>
      </w:r>
      <w:proofErr w:type="gramStart"/>
      <w:r w:rsidR="00C04DD5">
        <w:rPr>
          <w:sz w:val="28"/>
          <w:szCs w:val="28"/>
        </w:rPr>
        <w:t>container  has</w:t>
      </w:r>
      <w:proofErr w:type="gramEnd"/>
      <w:r w:rsidR="00C04DD5">
        <w:rPr>
          <w:sz w:val="28"/>
          <w:szCs w:val="28"/>
        </w:rPr>
        <w:t xml:space="preserve"> to take care of this object</w:t>
      </w:r>
    </w:p>
    <w:p w:rsidR="00C04DD5" w:rsidRDefault="00C04DD5">
      <w:pPr>
        <w:rPr>
          <w:sz w:val="28"/>
          <w:szCs w:val="28"/>
        </w:rPr>
      </w:pPr>
      <w:r>
        <w:rPr>
          <w:sz w:val="28"/>
          <w:szCs w:val="28"/>
        </w:rPr>
        <w:t>Step 3- use @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if there is any dependency. </w:t>
      </w:r>
      <w:r w:rsidR="000B344C">
        <w:rPr>
          <w:sz w:val="28"/>
          <w:szCs w:val="28"/>
        </w:rPr>
        <w:t>I.e.</w:t>
      </w:r>
      <w:r>
        <w:rPr>
          <w:sz w:val="28"/>
          <w:szCs w:val="28"/>
        </w:rPr>
        <w:t xml:space="preserve"> if there is any need to </w:t>
      </w:r>
      <w:r w:rsidR="000B344C">
        <w:rPr>
          <w:sz w:val="28"/>
          <w:szCs w:val="28"/>
        </w:rPr>
        <w:t>initialize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 object</w:t>
      </w:r>
      <w:proofErr w:type="gramEnd"/>
      <w:r>
        <w:rPr>
          <w:sz w:val="28"/>
          <w:szCs w:val="28"/>
        </w:rPr>
        <w:t xml:space="preserve"> of one class inside another class</w:t>
      </w:r>
    </w:p>
    <w:p w:rsidR="00C04DD5" w:rsidRDefault="00C04DD5">
      <w:pPr>
        <w:rPr>
          <w:sz w:val="28"/>
          <w:szCs w:val="28"/>
        </w:rPr>
      </w:pPr>
      <w:r>
        <w:rPr>
          <w:sz w:val="28"/>
          <w:szCs w:val="28"/>
        </w:rPr>
        <w:t xml:space="preserve">Step 4-run method give </w:t>
      </w:r>
      <w:r w:rsidR="000B344C">
        <w:rPr>
          <w:sz w:val="28"/>
          <w:szCs w:val="28"/>
        </w:rPr>
        <w:t>application context</w:t>
      </w:r>
      <w:r>
        <w:rPr>
          <w:sz w:val="28"/>
          <w:szCs w:val="28"/>
        </w:rPr>
        <w:t xml:space="preserve"> contained which can be used to get /</w:t>
      </w:r>
      <w:r w:rsidR="000B344C">
        <w:rPr>
          <w:sz w:val="28"/>
          <w:szCs w:val="28"/>
        </w:rPr>
        <w:t>initialize</w:t>
      </w:r>
      <w:r>
        <w:rPr>
          <w:sz w:val="28"/>
          <w:szCs w:val="28"/>
        </w:rPr>
        <w:t xml:space="preserve"> object of class</w:t>
      </w:r>
    </w:p>
    <w:p w:rsidR="0088538A" w:rsidRPr="00207E6A" w:rsidRDefault="0088538A">
      <w:pPr>
        <w:pBdr>
          <w:bottom w:val="single" w:sz="6" w:space="1" w:color="auto"/>
        </w:pBdr>
        <w:rPr>
          <w:sz w:val="36"/>
          <w:szCs w:val="36"/>
        </w:rPr>
      </w:pPr>
    </w:p>
    <w:p w:rsidR="0088538A" w:rsidRDefault="0088538A">
      <w:pPr>
        <w:rPr>
          <w:sz w:val="36"/>
          <w:szCs w:val="36"/>
        </w:rPr>
      </w:pPr>
      <w:r w:rsidRPr="00207E6A">
        <w:rPr>
          <w:sz w:val="36"/>
          <w:szCs w:val="36"/>
        </w:rPr>
        <w:t>Hello world program describing spring core –</w:t>
      </w:r>
      <w:proofErr w:type="spellStart"/>
      <w:r w:rsidRPr="00207E6A">
        <w:rPr>
          <w:sz w:val="36"/>
          <w:szCs w:val="36"/>
        </w:rPr>
        <w:t>ioc</w:t>
      </w:r>
      <w:proofErr w:type="spellEnd"/>
      <w:r w:rsidRPr="00207E6A">
        <w:rPr>
          <w:sz w:val="36"/>
          <w:szCs w:val="36"/>
        </w:rPr>
        <w:t xml:space="preserve"> </w:t>
      </w:r>
      <w:proofErr w:type="gramStart"/>
      <w:r w:rsidRPr="00207E6A">
        <w:rPr>
          <w:sz w:val="36"/>
          <w:szCs w:val="36"/>
        </w:rPr>
        <w:t>using</w:t>
      </w:r>
      <w:r w:rsidRPr="00207E6A">
        <w:rPr>
          <w:sz w:val="36"/>
          <w:szCs w:val="36"/>
        </w:rPr>
        <w:t xml:space="preserve">  spring</w:t>
      </w:r>
      <w:proofErr w:type="gramEnd"/>
      <w:r w:rsidRPr="00207E6A">
        <w:rPr>
          <w:sz w:val="36"/>
          <w:szCs w:val="36"/>
        </w:rPr>
        <w:t>:</w:t>
      </w:r>
    </w:p>
    <w:p w:rsidR="000B344C" w:rsidRDefault="000B344C">
      <w:pPr>
        <w:rPr>
          <w:sz w:val="28"/>
          <w:szCs w:val="28"/>
        </w:rPr>
      </w:pPr>
      <w:r w:rsidRPr="000B344C">
        <w:rPr>
          <w:sz w:val="28"/>
          <w:szCs w:val="28"/>
        </w:rPr>
        <w:t>Steps to create</w:t>
      </w:r>
      <w:r>
        <w:rPr>
          <w:sz w:val="28"/>
          <w:szCs w:val="28"/>
        </w:rPr>
        <w:t xml:space="preserve"> simple spring project:</w:t>
      </w:r>
    </w:p>
    <w:p w:rsidR="000B344C" w:rsidRDefault="000B344C">
      <w:pPr>
        <w:rPr>
          <w:sz w:val="28"/>
          <w:szCs w:val="28"/>
        </w:rPr>
      </w:pPr>
      <w:r>
        <w:rPr>
          <w:sz w:val="28"/>
          <w:szCs w:val="28"/>
        </w:rPr>
        <w:t>Step1- create a maven project</w:t>
      </w:r>
    </w:p>
    <w:p w:rsidR="000B344C" w:rsidRDefault="000B344C">
      <w:pPr>
        <w:rPr>
          <w:sz w:val="28"/>
          <w:szCs w:val="28"/>
        </w:rPr>
      </w:pPr>
      <w:r>
        <w:rPr>
          <w:sz w:val="28"/>
          <w:szCs w:val="28"/>
        </w:rPr>
        <w:t>Step 2- create bean class to be used</w:t>
      </w:r>
    </w:p>
    <w:p w:rsidR="000B344C" w:rsidRDefault="000B344C">
      <w:pPr>
        <w:rPr>
          <w:sz w:val="28"/>
          <w:szCs w:val="28"/>
        </w:rPr>
      </w:pPr>
      <w:r>
        <w:rPr>
          <w:sz w:val="28"/>
          <w:szCs w:val="28"/>
        </w:rPr>
        <w:t xml:space="preserve">Step 3- add spring context maven dependency to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pom.xml.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help us to use spring frame work and functions, classes etc. in spring frame work</w:t>
      </w:r>
    </w:p>
    <w:p w:rsidR="000B344C" w:rsidRDefault="000B344C">
      <w:pPr>
        <w:rPr>
          <w:sz w:val="28"/>
          <w:szCs w:val="28"/>
        </w:rPr>
      </w:pPr>
      <w:r>
        <w:rPr>
          <w:sz w:val="28"/>
          <w:szCs w:val="28"/>
        </w:rPr>
        <w:t xml:space="preserve">Step4 – to maintain and create object we need </w:t>
      </w:r>
      <w:proofErr w:type="spellStart"/>
      <w:proofErr w:type="gramStart"/>
      <w:r>
        <w:rPr>
          <w:sz w:val="28"/>
          <w:szCs w:val="28"/>
        </w:rPr>
        <w:t>getbean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fuc</w:t>
      </w:r>
      <w:proofErr w:type="spellEnd"/>
      <w:r>
        <w:rPr>
          <w:sz w:val="28"/>
          <w:szCs w:val="28"/>
        </w:rPr>
        <w:t xml:space="preserve"> from any of the container</w:t>
      </w:r>
    </w:p>
    <w:p w:rsidR="000B344C" w:rsidRDefault="000B344C">
      <w:pPr>
        <w:rPr>
          <w:sz w:val="28"/>
          <w:szCs w:val="28"/>
        </w:rPr>
      </w:pPr>
      <w:r>
        <w:rPr>
          <w:sz w:val="28"/>
          <w:szCs w:val="28"/>
        </w:rPr>
        <w:t>Step5</w:t>
      </w:r>
      <w:proofErr w:type="gramStart"/>
      <w:r>
        <w:rPr>
          <w:sz w:val="28"/>
          <w:szCs w:val="28"/>
        </w:rPr>
        <w:t>-  create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 container </w:t>
      </w:r>
      <w:r w:rsidR="00D17571">
        <w:rPr>
          <w:sz w:val="28"/>
          <w:szCs w:val="28"/>
        </w:rPr>
        <w:t xml:space="preserve">by specifying </w:t>
      </w:r>
      <w:r>
        <w:rPr>
          <w:sz w:val="28"/>
          <w:szCs w:val="28"/>
        </w:rPr>
        <w:t>xml file</w:t>
      </w:r>
    </w:p>
    <w:p w:rsidR="00D17571" w:rsidRDefault="00D17571">
      <w:pPr>
        <w:rPr>
          <w:sz w:val="28"/>
          <w:szCs w:val="28"/>
        </w:rPr>
      </w:pPr>
      <w:r>
        <w:rPr>
          <w:sz w:val="28"/>
          <w:szCs w:val="28"/>
        </w:rPr>
        <w:t xml:space="preserve">Step 6- create .xml </w:t>
      </w:r>
      <w:proofErr w:type="gramStart"/>
      <w:r>
        <w:rPr>
          <w:sz w:val="28"/>
          <w:szCs w:val="28"/>
        </w:rPr>
        <w:t>file ,to</w:t>
      </w:r>
      <w:proofErr w:type="gramEnd"/>
      <w:r>
        <w:rPr>
          <w:sz w:val="28"/>
          <w:szCs w:val="28"/>
        </w:rPr>
        <w:t xml:space="preserve"> map bean id s and classes</w:t>
      </w:r>
    </w:p>
    <w:p w:rsidR="00D17571" w:rsidRDefault="00D17571">
      <w:pPr>
        <w:rPr>
          <w:sz w:val="28"/>
          <w:szCs w:val="28"/>
        </w:rPr>
      </w:pPr>
      <w:bookmarkStart w:id="0" w:name="_GoBack"/>
      <w:bookmarkEnd w:id="0"/>
    </w:p>
    <w:p w:rsidR="000B344C" w:rsidRPr="000B344C" w:rsidRDefault="000B344C">
      <w:pPr>
        <w:rPr>
          <w:sz w:val="28"/>
          <w:szCs w:val="28"/>
        </w:rPr>
      </w:pPr>
    </w:p>
    <w:p w:rsidR="00207E6A" w:rsidRPr="00207E6A" w:rsidRDefault="00207E6A">
      <w:pPr>
        <w:rPr>
          <w:szCs w:val="22"/>
        </w:rPr>
      </w:pPr>
    </w:p>
    <w:p w:rsidR="0088538A" w:rsidRDefault="0088538A"/>
    <w:p w:rsidR="00294CD3" w:rsidRDefault="00294CD3"/>
    <w:p w:rsidR="00294CD3" w:rsidRDefault="00294CD3"/>
    <w:sectPr w:rsidR="00294C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76680"/>
    <w:rsid w:val="000B344C"/>
    <w:rsid w:val="000D0BBB"/>
    <w:rsid w:val="00207E6A"/>
    <w:rsid w:val="00220892"/>
    <w:rsid w:val="00222770"/>
    <w:rsid w:val="00294CD3"/>
    <w:rsid w:val="00376680"/>
    <w:rsid w:val="00391CF3"/>
    <w:rsid w:val="00655437"/>
    <w:rsid w:val="00763525"/>
    <w:rsid w:val="00880C99"/>
    <w:rsid w:val="0088538A"/>
    <w:rsid w:val="008E1A7E"/>
    <w:rsid w:val="00C04DD5"/>
    <w:rsid w:val="00CA784D"/>
    <w:rsid w:val="00CB50B2"/>
    <w:rsid w:val="00D17571"/>
    <w:rsid w:val="00ED0545"/>
    <w:rsid w:val="00ED60D3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35D9"/>
  <w15:docId w15:val="{5BB3FAC2-2111-41A4-BA6C-0B40D03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CA78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avinreddy20/Spring_Course/tree/master/1%20firstproj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5BA67-08D1-4B93-A230-E76A74F2CDCC}"/>
      </w:docPartPr>
      <w:docPartBody>
        <w:p w:rsidR="00000000" w:rsidRDefault="0056001C">
          <w:r w:rsidRPr="007E6B9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1C"/>
    <w:rsid w:val="0056001C"/>
    <w:rsid w:val="009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0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112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15</cp:revision>
  <dcterms:created xsi:type="dcterms:W3CDTF">2020-05-31T20:37:00Z</dcterms:created>
  <dcterms:modified xsi:type="dcterms:W3CDTF">2020-05-31T22:29:00Z</dcterms:modified>
</cp:coreProperties>
</file>